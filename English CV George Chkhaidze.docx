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4320"/>
        <w:gridCol w:w="270"/>
        <w:gridCol w:w="4616"/>
      </w:tblGrid>
      <w:tr w:rsidR="008D4C89" w14:paraId="09F4C831" w14:textId="77777777" w:rsidTr="008D4C89">
        <w:trPr>
          <w:trHeight w:val="4887"/>
        </w:trPr>
        <w:tc>
          <w:tcPr>
            <w:tcW w:w="5040" w:type="dxa"/>
            <w:gridSpan w:val="2"/>
            <w:tcMar>
              <w:left w:w="288" w:type="dxa"/>
            </w:tcMar>
          </w:tcPr>
          <w:p w14:paraId="7C496509" w14:textId="2FF98FDC" w:rsidR="008D4C89" w:rsidRDefault="006C2016" w:rsidP="00BD765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26C8CA" wp14:editId="3C056D4B">
                      <wp:simplePos x="0" y="0"/>
                      <wp:positionH relativeFrom="page">
                        <wp:posOffset>-286385</wp:posOffset>
                      </wp:positionH>
                      <wp:positionV relativeFrom="page">
                        <wp:posOffset>-160655</wp:posOffset>
                      </wp:positionV>
                      <wp:extent cx="1188720" cy="1426464"/>
                      <wp:effectExtent l="0" t="0" r="0" b="2540"/>
                      <wp:wrapNone/>
                      <wp:docPr id="23" name="Group 23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1426464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3" name="Rectangle 19">
                                <a:extLst>
                                  <a:ext uri="{FF2B5EF4-FFF2-40B4-BE49-F238E27FC236}">
                                    <a16:creationId xmlns:a16="http://schemas.microsoft.com/office/drawing/2014/main" id="{D1036383-51C8-4709-81CD-9508A680A8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20">
                                <a:extLst>
                                  <a:ext uri="{FF2B5EF4-FFF2-40B4-BE49-F238E27FC236}">
                                    <a16:creationId xmlns:a16="http://schemas.microsoft.com/office/drawing/2014/main" id="{7DE6273E-E018-4703-A37C-DB89B3BD3CC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Rectangle 21">
                                <a:extLst>
                                  <a:ext uri="{FF2B5EF4-FFF2-40B4-BE49-F238E27FC236}">
                                    <a16:creationId xmlns:a16="http://schemas.microsoft.com/office/drawing/2014/main" id="{6F53E2A3-CDDA-4D7F-9034-8AC367EE04DB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13A39" id="Group 23" o:spid="_x0000_s1026" alt="Graphic Squares" style="position:absolute;margin-left:-22.55pt;margin-top:-12.65pt;width:93.6pt;height:112.3pt;z-index:251659264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 w:rsidR="008D4C89">
              <w:rPr>
                <w:noProof/>
              </w:rPr>
              <mc:AlternateContent>
                <mc:Choice Requires="wpg">
                  <w:drawing>
                    <wp:inline distT="0" distB="0" distL="0" distR="0" wp14:anchorId="63C1A11E" wp14:editId="164EEB52">
                      <wp:extent cx="3011805" cy="3011170"/>
                      <wp:effectExtent l="0" t="0" r="0" b="0"/>
                      <wp:docPr id="34" name="Group 34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8377" cy="3011170"/>
                                <a:chOff x="376714" y="0"/>
                                <a:chExt cx="2258377" cy="30111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6714" y="0"/>
                                  <a:ext cx="2258377" cy="3011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Rectangle 17" descr="White Border"/>
                              <wps:cNvSpPr/>
                              <wps:spPr>
                                <a:xfrm>
                                  <a:off x="434340" y="441960"/>
                                  <a:ext cx="2126615" cy="2126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5C1E5" id="Group 34" o:spid="_x0000_s1026" alt="decorative element" style="width:237.15pt;height:237.1pt;mso-position-horizontal-relative:char;mso-position-vertical-relative:line" coordorigin="3767" coordsize="22583,30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style="position:absolute;left:3767;width:22583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">
                        <v:imagedata r:id="rId11" o:title=""/>
                      </v:shape>
                      <v:rect id="Rectangle 17" o:spid="_x0000_s1028" alt="White Border" style="position:absolute;left:4343;top:4419;width:21266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c5V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rPL+EHyMU/AAAA//8DAFBLAQItABQABgAIAAAAIQDb4fbL7gAAAIUBAAATAAAAAAAAAAAA&#10;AAAAAAAAAABbQ29udGVudF9UeXBlc10ueG1sUEsBAi0AFAAGAAgAAAAhAFr0LFu/AAAAFQEAAAsA&#10;AAAAAAAAAAAAAAAAHwEAAF9yZWxzLy5yZWxzUEsBAi0AFAAGAAgAAAAhAOL9zlXEAAAA2wAAAA8A&#10;AAAAAAAAAAAAAAAABwIAAGRycy9kb3ducmV2LnhtbFBLBQYAAAAAAwADALcAAAD4AgAAAAA=&#10;" filled="f" strokecolor="#ff0174 [3204]">
                        <v:stroke joinstyle="round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  <w:vMerge w:val="restart"/>
          </w:tcPr>
          <w:p w14:paraId="26B5F9D7" w14:textId="77777777" w:rsidR="008D4C89" w:rsidRDefault="008D4C89" w:rsidP="008064DE"/>
        </w:tc>
        <w:tc>
          <w:tcPr>
            <w:tcW w:w="4616" w:type="dxa"/>
            <w:vMerge w:val="restart"/>
          </w:tcPr>
          <w:p w14:paraId="2E3E726A" w14:textId="51CA50C0" w:rsidR="00944CBC" w:rsidRDefault="00944CBC" w:rsidP="00944CBC">
            <w:r>
              <w:t>Certified Game Developer,  successfully video game projects, animations, arts, draws, photoshop. Highly energetic with over 4 years of experience in making video games for mobile/PC, animations, and storytelling.</w:t>
            </w:r>
          </w:p>
          <w:p w14:paraId="2CB82706" w14:textId="77777777" w:rsidR="008D4C89" w:rsidRDefault="00944CBC" w:rsidP="00944CBC">
            <w:r>
              <w:t>Now I making 2D Adventure video game in unity.</w:t>
            </w:r>
          </w:p>
          <w:p w14:paraId="2FBDD4D7" w14:textId="77777777" w:rsidR="003C3388" w:rsidRDefault="003C3388" w:rsidP="003C3388"/>
          <w:sdt>
            <w:sdtPr>
              <w:id w:val="-1359042588"/>
              <w:placeholder>
                <w:docPart w:val="8FCDC497D1954697A940E4B905EC9EA8"/>
              </w:placeholder>
              <w:temporary/>
              <w:showingPlcHdr/>
              <w15:appearance w15:val="hidden"/>
            </w:sdtPr>
            <w:sdtEndPr/>
            <w:sdtContent>
              <w:p w14:paraId="209B16C5" w14:textId="77777777" w:rsidR="008D4C89" w:rsidRDefault="008D4C89" w:rsidP="008064DE">
                <w:r w:rsidRPr="008064DE">
                  <w:rPr>
                    <w:rStyle w:val="Heading1Char"/>
                  </w:rPr>
                  <w:t>Experience</w:t>
                </w:r>
              </w:p>
            </w:sdtContent>
          </w:sdt>
          <w:p w14:paraId="78C55529" w14:textId="77777777" w:rsidR="008D4C89" w:rsidRPr="00036450" w:rsidRDefault="00B26C16" w:rsidP="008064DE">
            <w:pPr>
              <w:pStyle w:val="JobDates"/>
            </w:pPr>
            <w:r>
              <w:t>[My Experience]</w:t>
            </w:r>
          </w:p>
          <w:p w14:paraId="4560FEAE" w14:textId="77777777" w:rsidR="006F6A99" w:rsidRDefault="006F6A99" w:rsidP="006F6A99">
            <w:pPr>
              <w:pStyle w:val="Heading1"/>
              <w:spacing w:after="0"/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</w:pPr>
            <w:r w:rsidRPr="006F6A99">
              <w:rPr>
                <w:rFonts w:asciiTheme="minorHAnsi" w:eastAsiaTheme="minorHAnsi" w:hAnsiTheme="minorHAnsi" w:cstheme="minorBidi"/>
                <w:b w:val="0"/>
                <w:sz w:val="22"/>
                <w:szCs w:val="22"/>
              </w:rPr>
              <w:t>Developed and promoted corporate brand,</w:t>
            </w:r>
          </w:p>
          <w:p w14:paraId="35172B8F" w14:textId="77777777" w:rsidR="006F6A99" w:rsidRDefault="006F6A99" w:rsidP="006F6A99">
            <w:pPr>
              <w:spacing w:after="0"/>
            </w:pPr>
            <w:r w:rsidRPr="006F6A99">
              <w:t>images, and identity to media and the public.</w:t>
            </w:r>
          </w:p>
          <w:p w14:paraId="54EED853" w14:textId="77777777" w:rsidR="006F6A99" w:rsidRDefault="006F6A99" w:rsidP="006F6A99">
            <w:pPr>
              <w:spacing w:after="0"/>
            </w:pPr>
            <w:r w:rsidRPr="006F6A99">
              <w:t>I have been interested in creating</w:t>
            </w:r>
          </w:p>
          <w:p w14:paraId="69EDDE03" w14:textId="77777777" w:rsidR="006F6A99" w:rsidRDefault="006F6A99" w:rsidP="006F6A99">
            <w:pPr>
              <w:spacing w:after="0"/>
            </w:pPr>
            <w:r w:rsidRPr="006F6A99">
              <w:t>video games since I was 12 years old,</w:t>
            </w:r>
          </w:p>
          <w:p w14:paraId="656B0E93" w14:textId="77777777" w:rsidR="006F6A99" w:rsidRDefault="006F6A99" w:rsidP="006F6A99">
            <w:pPr>
              <w:spacing w:after="0"/>
            </w:pPr>
            <w:r w:rsidRPr="006F6A99">
              <w:t>I was wondering how popular games would</w:t>
            </w:r>
          </w:p>
          <w:p w14:paraId="571B1669" w14:textId="77777777" w:rsidR="006F6A99" w:rsidRDefault="006F6A99" w:rsidP="006F6A99">
            <w:pPr>
              <w:spacing w:after="0"/>
            </w:pPr>
            <w:r w:rsidRPr="006F6A99">
              <w:t>be and at the age of 16</w:t>
            </w:r>
          </w:p>
          <w:p w14:paraId="4537A165" w14:textId="77777777" w:rsidR="006F6A99" w:rsidRDefault="006F6A99" w:rsidP="006F6A99">
            <w:pPr>
              <w:spacing w:after="0"/>
            </w:pPr>
            <w:r w:rsidRPr="006F6A99">
              <w:t>I decided to create my first Georgian video game,</w:t>
            </w:r>
          </w:p>
          <w:p w14:paraId="02378513" w14:textId="77777777" w:rsidR="006F6A99" w:rsidRDefault="006F6A99" w:rsidP="006F6A99">
            <w:pPr>
              <w:spacing w:after="0"/>
            </w:pPr>
            <w:r w:rsidRPr="006F6A99">
              <w:t>I faced a lot of resistance</w:t>
            </w:r>
          </w:p>
          <w:p w14:paraId="26F8D42A" w14:textId="77777777" w:rsidR="006F6A99" w:rsidRDefault="006F6A99" w:rsidP="006F6A99">
            <w:pPr>
              <w:spacing w:after="0"/>
            </w:pPr>
            <w:r w:rsidRPr="006F6A99">
              <w:t>but I released my first game.</w:t>
            </w:r>
          </w:p>
          <w:p w14:paraId="32F013D2" w14:textId="77777777" w:rsidR="006F6A99" w:rsidRDefault="006F6A99" w:rsidP="006F6A99">
            <w:pPr>
              <w:spacing w:after="0"/>
            </w:pPr>
            <w:r w:rsidRPr="006F6A99">
              <w:t>I am making animations, brand designs, UI/UX Design,</w:t>
            </w:r>
          </w:p>
          <w:p w14:paraId="3F35317C" w14:textId="77777777" w:rsidR="006F6A99" w:rsidRPr="006F6A99" w:rsidRDefault="006F6A99" w:rsidP="006F6A99">
            <w:pPr>
              <w:spacing w:after="0"/>
            </w:pPr>
            <w:r w:rsidRPr="006F6A99">
              <w:t>web design, programming, AutoCad and 3d design.</w:t>
            </w:r>
          </w:p>
          <w:p w14:paraId="76B845D9" w14:textId="77777777" w:rsidR="008D4C89" w:rsidRDefault="002405C5" w:rsidP="008064DE">
            <w:pPr>
              <w:pStyle w:val="Heading1"/>
            </w:pPr>
            <w:sdt>
              <w:sdtPr>
                <w:id w:val="1049110328"/>
                <w:placeholder>
                  <w:docPart w:val="5BD772A224524700967324382A069C83"/>
                </w:placeholder>
                <w:temporary/>
                <w:showingPlcHdr/>
                <w15:appearance w15:val="hidden"/>
              </w:sdtPr>
              <w:sdtEndPr/>
              <w:sdtContent>
                <w:r w:rsidR="008D4C89" w:rsidRPr="008064DE">
                  <w:t>Education</w:t>
                </w:r>
              </w:sdtContent>
            </w:sdt>
          </w:p>
          <w:p w14:paraId="165C93F0" w14:textId="77777777" w:rsidR="008D4C89" w:rsidRPr="00036450" w:rsidRDefault="000B6503" w:rsidP="008064DE">
            <w:pPr>
              <w:pStyle w:val="JobDates"/>
            </w:pPr>
            <w:r>
              <w:t>[2019]</w:t>
            </w:r>
            <w:r w:rsidR="008D4C89">
              <w:t xml:space="preserve"> </w:t>
            </w:r>
          </w:p>
          <w:p w14:paraId="78A42CA2" w14:textId="77777777" w:rsidR="008D4C89" w:rsidRDefault="000B6503" w:rsidP="00BD7651">
            <w:pPr>
              <w:pStyle w:val="JobTitle"/>
            </w:pPr>
            <w:r>
              <w:t>[Tbilisi], [Georgia]</w:t>
            </w:r>
          </w:p>
          <w:p w14:paraId="4D5149DF" w14:textId="77777777" w:rsidR="008D4C89" w:rsidRPr="008064DE" w:rsidRDefault="000B6503" w:rsidP="000B6503">
            <w:pPr>
              <w:pStyle w:val="CompanyName"/>
            </w:pPr>
            <w:r>
              <w:t>Tbilisi state academy of arts, digital arts, media arts. Hight scores in animation, 3d design, graphic design and other.</w:t>
            </w:r>
          </w:p>
          <w:sdt>
            <w:sdtPr>
              <w:id w:val="-1042748147"/>
              <w:placeholder>
                <w:docPart w:val="515AD87A3C8B44B38DB3EED81ABDB3E1"/>
              </w:placeholder>
              <w:temporary/>
              <w:showingPlcHdr/>
              <w15:appearance w15:val="hidden"/>
            </w:sdtPr>
            <w:sdtEndPr/>
            <w:sdtContent>
              <w:p w14:paraId="428BD624" w14:textId="77777777" w:rsidR="008D4C89" w:rsidRDefault="008D4C89" w:rsidP="00BD7651">
                <w:pPr>
                  <w:pStyle w:val="Heading1"/>
                </w:pPr>
                <w:r w:rsidRPr="00BD7651">
                  <w:t>Activities</w:t>
                </w:r>
              </w:p>
            </w:sdtContent>
          </w:sdt>
          <w:p w14:paraId="09A2ECA9" w14:textId="77777777" w:rsidR="008D4C89" w:rsidRDefault="000B6503" w:rsidP="000B6503">
            <w:r>
              <w:t>I have presented my created video game on “Adjarabet” event, High-level experience Certified Associate Game Developer, with Unity Engine and Unreal Engine, web design, graphic design, video montage with Premiere Pro. I am making animations, digital arts, logo design, and storytelling. I am a blogger and studying at Tbilisi State</w:t>
            </w:r>
            <w:r w:rsidR="009F0E6E">
              <w:t xml:space="preserve"> </w:t>
            </w:r>
            <w:r>
              <w:lastRenderedPageBreak/>
              <w:t>Academy of Arts on Media Arts / Digital Arts. Programming skills: JavaScript, C#, HTML and CSS.</w:t>
            </w:r>
          </w:p>
          <w:p w14:paraId="4A5DD11B" w14:textId="77777777" w:rsidR="009F0E6E" w:rsidRDefault="009F0E6E" w:rsidP="000B6503"/>
          <w:p w14:paraId="0C2BDE1D" w14:textId="77777777" w:rsidR="009F0E6E" w:rsidRPr="00BD7651" w:rsidRDefault="009F0E6E" w:rsidP="000B6503">
            <w:r>
              <w:rPr>
                <w:noProof/>
              </w:rPr>
              <w:drawing>
                <wp:inline distT="0" distB="0" distL="0" distR="0" wp14:anchorId="6CA66015" wp14:editId="45C107C8">
                  <wp:extent cx="2898082" cy="2239483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e Developer certificat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65" cy="2276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544AC4" wp14:editId="51C50324">
                  <wp:extent cx="2931160" cy="217995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C-91b3a22a-3a3c-40a7-8293-8b18e53b5e48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164FED" wp14:editId="0904F465">
                  <wp:extent cx="2931160" cy="217995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C-fbbc82ad-fc9d-4841-92df-2b7677ad824f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6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C89" w14:paraId="3EE65217" w14:textId="77777777" w:rsidTr="008D4C89">
        <w:trPr>
          <w:trHeight w:val="1323"/>
        </w:trPr>
        <w:tc>
          <w:tcPr>
            <w:tcW w:w="5040" w:type="dxa"/>
            <w:gridSpan w:val="2"/>
            <w:tcMar>
              <w:left w:w="288" w:type="dxa"/>
            </w:tcMar>
          </w:tcPr>
          <w:p w14:paraId="0EB0C87C" w14:textId="7107FF94" w:rsidR="008D4C89" w:rsidRDefault="00AD3477" w:rsidP="00BD7651">
            <w:pPr>
              <w:pStyle w:val="Title"/>
            </w:pPr>
            <w:r>
              <w:t>[Giorgi]</w:t>
            </w:r>
          </w:p>
          <w:p w14:paraId="2F07F7DE" w14:textId="77777777" w:rsidR="008D4C89" w:rsidRDefault="00AD3477" w:rsidP="00BD7651">
            <w:pPr>
              <w:pStyle w:val="Title"/>
              <w:rPr>
                <w:noProof/>
              </w:rPr>
            </w:pPr>
            <w:r>
              <w:t>[Chkhaidze]</w:t>
            </w:r>
          </w:p>
        </w:tc>
        <w:tc>
          <w:tcPr>
            <w:tcW w:w="270" w:type="dxa"/>
            <w:vMerge/>
          </w:tcPr>
          <w:p w14:paraId="5FBCC9AD" w14:textId="77777777" w:rsidR="008D4C89" w:rsidRDefault="008D4C89" w:rsidP="008064DE"/>
        </w:tc>
        <w:tc>
          <w:tcPr>
            <w:tcW w:w="4616" w:type="dxa"/>
            <w:vMerge/>
          </w:tcPr>
          <w:p w14:paraId="6891DD5E" w14:textId="77777777" w:rsidR="008D4C89" w:rsidRDefault="008D4C89" w:rsidP="008064DE"/>
        </w:tc>
      </w:tr>
      <w:tr w:rsidR="008D4C89" w14:paraId="1DD074F1" w14:textId="77777777" w:rsidTr="008D4C89">
        <w:trPr>
          <w:trHeight w:val="900"/>
        </w:trPr>
        <w:tc>
          <w:tcPr>
            <w:tcW w:w="5040" w:type="dxa"/>
            <w:gridSpan w:val="2"/>
            <w:tcMar>
              <w:left w:w="288" w:type="dxa"/>
            </w:tcMar>
          </w:tcPr>
          <w:p w14:paraId="24E80843" w14:textId="15733D65" w:rsidR="008D4C89" w:rsidRPr="00AD3477" w:rsidRDefault="00AD3477" w:rsidP="00BD7651">
            <w:pPr>
              <w:pStyle w:val="Title"/>
              <w:rPr>
                <w:sz w:val="40"/>
                <w:szCs w:val="40"/>
                <w:lang w:val="en-US"/>
              </w:rPr>
            </w:pPr>
            <w:r w:rsidRPr="00AD3477">
              <w:rPr>
                <w:sz w:val="40"/>
                <w:szCs w:val="40"/>
              </w:rPr>
              <w:t>[Graphic Designer]</w:t>
            </w:r>
          </w:p>
        </w:tc>
        <w:tc>
          <w:tcPr>
            <w:tcW w:w="270" w:type="dxa"/>
            <w:vMerge/>
          </w:tcPr>
          <w:p w14:paraId="7491A5E3" w14:textId="77777777" w:rsidR="008D4C89" w:rsidRDefault="008D4C89" w:rsidP="008064DE"/>
        </w:tc>
        <w:tc>
          <w:tcPr>
            <w:tcW w:w="4616" w:type="dxa"/>
            <w:vMerge/>
          </w:tcPr>
          <w:p w14:paraId="1295F479" w14:textId="77777777" w:rsidR="008D4C89" w:rsidRDefault="008D4C89" w:rsidP="008064DE"/>
        </w:tc>
      </w:tr>
      <w:tr w:rsidR="008D4C89" w14:paraId="29A70AD2" w14:textId="77777777" w:rsidTr="008D4C89">
        <w:trPr>
          <w:trHeight w:val="1080"/>
        </w:trPr>
        <w:tc>
          <w:tcPr>
            <w:tcW w:w="720" w:type="dxa"/>
            <w:vAlign w:val="center"/>
          </w:tcPr>
          <w:p w14:paraId="6122F0C1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1E206A23" wp14:editId="5C9470F8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E033D1EDB5EC4FAE9F9160E3BDF8061E"/>
              </w:placeholder>
              <w:temporary/>
              <w:showingPlcHdr/>
              <w15:appearance w15:val="hidden"/>
            </w:sdtPr>
            <w:sdtEndPr/>
            <w:sdtContent>
              <w:p w14:paraId="147B0697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Phone:</w:t>
                </w:r>
              </w:p>
            </w:sdtContent>
          </w:sdt>
          <w:p w14:paraId="4EB8869A" w14:textId="493B7553" w:rsidR="008D4C89" w:rsidRDefault="00AD3477" w:rsidP="008D4C89">
            <w:r>
              <w:t>597-78-25-47</w:t>
            </w:r>
          </w:p>
        </w:tc>
        <w:tc>
          <w:tcPr>
            <w:tcW w:w="270" w:type="dxa"/>
            <w:vMerge/>
          </w:tcPr>
          <w:p w14:paraId="1810A12F" w14:textId="77777777" w:rsidR="008D4C89" w:rsidRDefault="008D4C89" w:rsidP="008064DE"/>
        </w:tc>
        <w:tc>
          <w:tcPr>
            <w:tcW w:w="4616" w:type="dxa"/>
            <w:vMerge/>
          </w:tcPr>
          <w:p w14:paraId="51043661" w14:textId="77777777" w:rsidR="008D4C89" w:rsidRDefault="008D4C89" w:rsidP="008064DE"/>
        </w:tc>
      </w:tr>
      <w:tr w:rsidR="008D4C89" w14:paraId="6DEFF747" w14:textId="77777777" w:rsidTr="008D4C89">
        <w:trPr>
          <w:trHeight w:val="1170"/>
        </w:trPr>
        <w:tc>
          <w:tcPr>
            <w:tcW w:w="720" w:type="dxa"/>
            <w:vAlign w:val="center"/>
          </w:tcPr>
          <w:p w14:paraId="0856DD21" w14:textId="000CEB7F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45BEB309" wp14:editId="136A1236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6E91D928D0B84063B3FD74BC5C24DB93"/>
              </w:placeholder>
              <w:temporary/>
              <w:showingPlcHdr/>
              <w15:appearance w15:val="hidden"/>
            </w:sdtPr>
            <w:sdtEndPr/>
            <w:sdtContent>
              <w:p w14:paraId="076DEF5E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Email:</w:t>
                </w:r>
              </w:p>
            </w:sdtContent>
          </w:sdt>
          <w:p w14:paraId="1F849B5A" w14:textId="0C8B7F39" w:rsidR="008D4C89" w:rsidRPr="00AD3477" w:rsidRDefault="00AD3477" w:rsidP="008D4C89">
            <w:pPr>
              <w:rPr>
                <w:u w:val="single"/>
              </w:rPr>
            </w:pPr>
            <w:r w:rsidRPr="00AD3477">
              <w:rPr>
                <w:color w:val="0083B3" w:themeColor="accent5" w:themeShade="BF"/>
                <w:u w:val="single"/>
              </w:rPr>
              <w:t>giorgichkhaidze18@gmail.com</w:t>
            </w:r>
          </w:p>
        </w:tc>
        <w:tc>
          <w:tcPr>
            <w:tcW w:w="270" w:type="dxa"/>
            <w:vMerge/>
          </w:tcPr>
          <w:p w14:paraId="3D4899FF" w14:textId="77777777" w:rsidR="008D4C89" w:rsidRDefault="008D4C89" w:rsidP="008064DE"/>
        </w:tc>
        <w:tc>
          <w:tcPr>
            <w:tcW w:w="4616" w:type="dxa"/>
            <w:vMerge/>
          </w:tcPr>
          <w:p w14:paraId="25489E5C" w14:textId="77777777" w:rsidR="008D4C89" w:rsidRDefault="008D4C89" w:rsidP="008064DE"/>
        </w:tc>
      </w:tr>
      <w:tr w:rsidR="008D4C89" w14:paraId="4D66E975" w14:textId="77777777" w:rsidTr="008D4C89">
        <w:trPr>
          <w:trHeight w:val="1161"/>
        </w:trPr>
        <w:tc>
          <w:tcPr>
            <w:tcW w:w="720" w:type="dxa"/>
            <w:vAlign w:val="center"/>
          </w:tcPr>
          <w:p w14:paraId="29EE400D" w14:textId="321C0A5D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226B4FD7" wp14:editId="09E2B4D7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216" w:type="dxa"/>
            </w:tcMar>
            <w:vAlign w:val="center"/>
          </w:tcPr>
          <w:sdt>
            <w:sdtPr>
              <w:id w:val="67859272"/>
              <w:placeholder>
                <w:docPart w:val="6FFAC81CAE074EA39DC93F0008F9216A"/>
              </w:placeholder>
              <w:temporary/>
              <w:showingPlcHdr/>
              <w15:appearance w15:val="hidden"/>
            </w:sdtPr>
            <w:sdtEndPr/>
            <w:sdtContent>
              <w:p w14:paraId="341C03DF" w14:textId="77777777"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Website:</w:t>
                </w:r>
              </w:p>
            </w:sdtContent>
          </w:sdt>
          <w:p w14:paraId="31CD50FD" w14:textId="6922A161" w:rsidR="008D4C89" w:rsidRPr="00AD3477" w:rsidRDefault="002405C5" w:rsidP="008D4C89">
            <w:pPr>
              <w:rPr>
                <w:u w:val="single"/>
              </w:rPr>
            </w:pPr>
            <w:hyperlink r:id="rId21" w:history="1">
              <w:r w:rsidR="00AD3477" w:rsidRPr="000B6503">
                <w:rPr>
                  <w:rStyle w:val="Hyperlink"/>
                  <w:color w:val="00B0D4" w:themeColor="accent2" w:themeShade="BF"/>
                </w:rPr>
                <w:t>https://12345678944.github.io/Giorgi-Chkhaidze-Resume/index.html</w:t>
              </w:r>
            </w:hyperlink>
          </w:p>
        </w:tc>
        <w:tc>
          <w:tcPr>
            <w:tcW w:w="270" w:type="dxa"/>
            <w:vMerge/>
          </w:tcPr>
          <w:p w14:paraId="2CA8BE9F" w14:textId="77777777" w:rsidR="008D4C89" w:rsidRDefault="008D4C89" w:rsidP="008064DE"/>
        </w:tc>
        <w:tc>
          <w:tcPr>
            <w:tcW w:w="4616" w:type="dxa"/>
            <w:vMerge/>
          </w:tcPr>
          <w:p w14:paraId="60A5A2E4" w14:textId="77777777" w:rsidR="008D4C89" w:rsidRDefault="008D4C89" w:rsidP="008064DE"/>
        </w:tc>
      </w:tr>
      <w:tr w:rsidR="008D4C89" w14:paraId="66F2665B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0017052D" w14:textId="77777777"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59404564" wp14:editId="11B2EA64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FF19081A92CC400B9D8FA9BF7792C962"/>
              </w:placeholder>
              <w:temporary/>
              <w:showingPlcHdr/>
              <w15:appearance w15:val="hidden"/>
            </w:sdtPr>
            <w:sdtEndPr/>
            <w:sdtContent>
              <w:p w14:paraId="0E2E3065" w14:textId="77777777" w:rsidR="008D4C89" w:rsidRDefault="008D4C89" w:rsidP="00BD7651">
                <w:r w:rsidRPr="008D4C89">
                  <w:rPr>
                    <w:rStyle w:val="Heading2Char"/>
                  </w:rPr>
                  <w:t>Address</w:t>
                </w:r>
              </w:p>
            </w:sdtContent>
          </w:sdt>
          <w:p w14:paraId="1D034A24" w14:textId="47F8C662" w:rsidR="000B6503" w:rsidRDefault="000B6503" w:rsidP="00BD7651">
            <w:pPr>
              <w:pStyle w:val="ContactInfo"/>
            </w:pPr>
            <w:r>
              <w:t>Mari Brose st. #2</w:t>
            </w:r>
          </w:p>
          <w:p w14:paraId="22401819" w14:textId="5C9C1E1B" w:rsidR="009F0E6E" w:rsidRDefault="000B6503" w:rsidP="009F0E6E">
            <w:r>
              <w:t>Georgia/Tbilisi</w:t>
            </w:r>
          </w:p>
          <w:p w14:paraId="0FE93041" w14:textId="0710D4EF" w:rsidR="009F0E6E" w:rsidRDefault="002405C5" w:rsidP="009F0E6E">
            <w:sdt>
              <w:sdtPr>
                <w:id w:val="-219292863"/>
                <w:placeholder>
                  <w:docPart w:val="E6BD81CA73804A639ABEB5E04C640020"/>
                </w:placeholder>
                <w:temporary/>
                <w:showingPlcHdr/>
                <w15:appearance w15:val="hidden"/>
              </w:sdtPr>
              <w:sdtEndPr/>
              <w:sdtContent>
                <w:r w:rsidR="009F0E6E" w:rsidRPr="008D4C89">
                  <w:rPr>
                    <w:rStyle w:val="Heading2Char"/>
                  </w:rPr>
                  <w:t>Skills</w:t>
                </w:r>
              </w:sdtContent>
            </w:sdt>
          </w:p>
          <w:p w14:paraId="7FECF7CA" w14:textId="3364C2C1" w:rsidR="008D4C89" w:rsidRDefault="009F0E6E" w:rsidP="009F0E6E">
            <w:pPr>
              <w:pStyle w:val="ContactInfo"/>
            </w:pPr>
            <w:r>
              <w:t>[</w:t>
            </w:r>
            <w:r w:rsidRPr="009F0E6E">
              <w:t>Unity Engine</w:t>
            </w:r>
            <w:r>
              <w:t xml:space="preserve">, </w:t>
            </w:r>
            <w:r w:rsidRPr="009F0E6E">
              <w:t>Public speaking skill</w:t>
            </w:r>
            <w:r>
              <w:t xml:space="preserve">, </w:t>
            </w:r>
            <w:r w:rsidRPr="009F0E6E">
              <w:t>Adobe Photoshop</w:t>
            </w:r>
            <w:r>
              <w:t xml:space="preserve">, </w:t>
            </w:r>
            <w:r w:rsidRPr="009F0E6E">
              <w:t>Adobe Illustrator</w:t>
            </w:r>
            <w:r>
              <w:t xml:space="preserve">, </w:t>
            </w:r>
            <w:r w:rsidRPr="009F0E6E">
              <w:t>Adobe Animate</w:t>
            </w:r>
            <w:r>
              <w:t xml:space="preserve">, </w:t>
            </w:r>
            <w:r w:rsidRPr="009F0E6E">
              <w:t>TVP Animation</w:t>
            </w:r>
            <w:r>
              <w:t xml:space="preserve">, </w:t>
            </w:r>
            <w:r w:rsidRPr="009F0E6E">
              <w:t>Adobe Premiere Pro</w:t>
            </w:r>
            <w:r>
              <w:t xml:space="preserve">, </w:t>
            </w:r>
            <w:r w:rsidRPr="009F0E6E">
              <w:t>C#</w:t>
            </w:r>
            <w:r>
              <w:t>, HTML, CSS, JS, Moho, AutoCad, Adobe After Effects, Blender.</w:t>
            </w:r>
          </w:p>
        </w:tc>
        <w:tc>
          <w:tcPr>
            <w:tcW w:w="270" w:type="dxa"/>
            <w:vMerge/>
          </w:tcPr>
          <w:p w14:paraId="40EAF9D8" w14:textId="77777777" w:rsidR="008D4C89" w:rsidRDefault="008D4C89" w:rsidP="008064DE"/>
        </w:tc>
        <w:tc>
          <w:tcPr>
            <w:tcW w:w="4616" w:type="dxa"/>
            <w:vMerge/>
          </w:tcPr>
          <w:p w14:paraId="117F97E2" w14:textId="77777777" w:rsidR="008D4C89" w:rsidRDefault="008D4C89" w:rsidP="008064DE"/>
        </w:tc>
      </w:tr>
      <w:tr w:rsidR="008D4C89" w14:paraId="77844C90" w14:textId="77777777" w:rsidTr="008D4C89">
        <w:trPr>
          <w:trHeight w:val="1218"/>
        </w:trPr>
        <w:tc>
          <w:tcPr>
            <w:tcW w:w="720" w:type="dxa"/>
            <w:vAlign w:val="center"/>
          </w:tcPr>
          <w:p w14:paraId="7C4DA62B" w14:textId="0A1B5D42" w:rsidR="008D4C89" w:rsidRPr="00F4731D" w:rsidRDefault="009F0E6E" w:rsidP="009F0E6E">
            <w:pPr>
              <w:rPr>
                <w:noProof/>
              </w:rPr>
            </w:pPr>
            <w:r w:rsidRPr="00F4731D">
              <w:rPr>
                <w:noProof/>
              </w:rPr>
              <w:drawing>
                <wp:inline distT="0" distB="0" distL="0" distR="0" wp14:anchorId="17D6C8BC" wp14:editId="52B13603">
                  <wp:extent cx="255270" cy="255270"/>
                  <wp:effectExtent l="0" t="0" r="0" b="0"/>
                  <wp:docPr id="121" name="Graphic 120" descr="Key Ico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c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/>
            <w:tcMar>
              <w:left w:w="216" w:type="dxa"/>
            </w:tcMar>
          </w:tcPr>
          <w:p w14:paraId="49ECBC27" w14:textId="77777777" w:rsidR="008D4C89" w:rsidRDefault="008D4C89" w:rsidP="00BD7651"/>
        </w:tc>
        <w:tc>
          <w:tcPr>
            <w:tcW w:w="270" w:type="dxa"/>
            <w:vMerge/>
          </w:tcPr>
          <w:p w14:paraId="19FAF9D0" w14:textId="77777777" w:rsidR="008D4C89" w:rsidRDefault="008D4C89" w:rsidP="008064DE"/>
        </w:tc>
        <w:tc>
          <w:tcPr>
            <w:tcW w:w="4616" w:type="dxa"/>
            <w:vMerge/>
          </w:tcPr>
          <w:p w14:paraId="4C4E6BA4" w14:textId="77777777" w:rsidR="008D4C89" w:rsidRDefault="008D4C89" w:rsidP="008064DE"/>
        </w:tc>
      </w:tr>
      <w:tr w:rsidR="008D4C89" w14:paraId="184984E9" w14:textId="77777777" w:rsidTr="008D4C89">
        <w:trPr>
          <w:trHeight w:val="895"/>
        </w:trPr>
        <w:tc>
          <w:tcPr>
            <w:tcW w:w="720" w:type="dxa"/>
            <w:tcBorders>
              <w:bottom w:val="nil"/>
            </w:tcBorders>
            <w:vAlign w:val="center"/>
          </w:tcPr>
          <w:p w14:paraId="297A3649" w14:textId="35796120" w:rsidR="008D4C89" w:rsidRDefault="008D4C89" w:rsidP="00BD7651">
            <w:pPr>
              <w:jc w:val="center"/>
            </w:pPr>
          </w:p>
        </w:tc>
        <w:tc>
          <w:tcPr>
            <w:tcW w:w="4320" w:type="dxa"/>
            <w:tcBorders>
              <w:bottom w:val="nil"/>
            </w:tcBorders>
            <w:tcMar>
              <w:left w:w="216" w:type="dxa"/>
            </w:tcMar>
          </w:tcPr>
          <w:p w14:paraId="50815FAB" w14:textId="0C8FC5FF" w:rsidR="008D4C89" w:rsidRDefault="006C20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CC056BA" wp14:editId="59215F87">
                      <wp:simplePos x="0" y="0"/>
                      <wp:positionH relativeFrom="page">
                        <wp:posOffset>-790626</wp:posOffset>
                      </wp:positionH>
                      <wp:positionV relativeFrom="page">
                        <wp:posOffset>-13335</wp:posOffset>
                      </wp:positionV>
                      <wp:extent cx="1188720" cy="1426210"/>
                      <wp:effectExtent l="0" t="0" r="0" b="2540"/>
                      <wp:wrapNone/>
                      <wp:docPr id="55" name="Group 55" descr="Graphic Squar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720" cy="1426210"/>
                                <a:chOff x="0" y="0"/>
                                <a:chExt cx="1191886" cy="1425253"/>
                              </a:xfrm>
                            </wpg:grpSpPr>
                            <wps:wsp>
                              <wps:cNvPr id="56" name="Rectangle 19"/>
                              <wps:cNvSpPr/>
                              <wps:spPr>
                                <a:xfrm>
                                  <a:off x="0" y="0"/>
                                  <a:ext cx="1183640" cy="1183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7" name="Rectangle 20"/>
                              <wps:cNvSpPr/>
                              <wps:spPr>
                                <a:xfrm>
                                  <a:off x="245660" y="1173707"/>
                                  <a:ext cx="936625" cy="2482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" name="Rectangle 21"/>
                              <wps:cNvSpPr/>
                              <wps:spPr>
                                <a:xfrm>
                                  <a:off x="941696" y="928048"/>
                                  <a:ext cx="250190" cy="4972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alpha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C71ADE" id="Group 55" o:spid="_x0000_s1026" alt="Graphic Squares" style="position:absolute;margin-left:-62.25pt;margin-top:-1.05pt;width:93.6pt;height:112.3pt;z-index:251661312;mso-position-horizontal-relative:page;mso-position-vertical-relative:page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">
      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" fillcolor="#1dd9ff [3205]" stroked="f" strokeweight="1pt">
                        <v:fill opacity="49087f"/>
                      </v:rect>
      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" fillcolor="#ff0174 [3204]" stroked="f" strokeweight="1pt">
                        <v:fill opacity="49087f"/>
                      </v:rect>
      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" fillcolor="#c8ff17 [3206]" stroked="f" strokeweight="1pt">
                        <v:fill opacity="49087f"/>
                      </v:rect>
                      <w10:wrap anchorx="page" anchory="page"/>
                    </v:group>
                  </w:pict>
                </mc:Fallback>
              </mc:AlternateContent>
            </w:r>
            <w:r w:rsidR="009F0E6E">
              <w:t xml:space="preserve"> </w:t>
            </w:r>
          </w:p>
          <w:p w14:paraId="0E3FF219" w14:textId="2B6A19D4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6376DCB" w14:textId="3721D4FC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577BCDE0" w14:textId="1D486E8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395EF01" w14:textId="3B019C3D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69FED107" w14:textId="45AF22D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sz w:val="44"/>
              </w:rPr>
              <w:t>[My Certificates]</w:t>
            </w:r>
          </w:p>
          <w:p w14:paraId="6FA5E74F" w14:textId="50D2EA77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AA7C5DF" w14:textId="07B4D80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215EE5BD" w14:textId="14E5D7E1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50A04273" w14:textId="4C7DC789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2F2217DC" w14:textId="2D43CA76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49FA23D8" w14:textId="50337F09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1C3DF5E7" w14:textId="3B826788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100F6FFE" w14:textId="77777777" w:rsid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</w:p>
          <w:p w14:paraId="3B482B48" w14:textId="77777777" w:rsidR="00B26C16" w:rsidRPr="00B26C16" w:rsidRDefault="00B26C16" w:rsidP="008D4C89">
            <w:pPr>
              <w:pStyle w:val="ContactInfo"/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/>
                <w:noProof/>
                <w:sz w:val="44"/>
              </w:rPr>
              <w:drawing>
                <wp:inline distT="0" distB="0" distL="0" distR="0" wp14:anchorId="0D87D02A" wp14:editId="2E4982AC">
                  <wp:extent cx="2606040" cy="1954530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0201129_193554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5AB131FC" w14:textId="77777777"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14:paraId="5AD77FAA" w14:textId="77777777" w:rsidR="008D4C89" w:rsidRDefault="008D4C89" w:rsidP="008064DE"/>
        </w:tc>
      </w:tr>
    </w:tbl>
    <w:p w14:paraId="577CA48D" w14:textId="4CD676E9" w:rsidR="00BA3253" w:rsidRPr="008D4C89" w:rsidRDefault="009F0E6E" w:rsidP="008D4C89">
      <w:pPr>
        <w:spacing w:after="0"/>
        <w:rPr>
          <w:sz w:val="8"/>
        </w:rPr>
      </w:pPr>
      <w:r>
        <w:rPr>
          <w:sz w:val="8"/>
        </w:rPr>
        <w:t xml:space="preserve"> </w:t>
      </w:r>
    </w:p>
    <w:sectPr w:rsidR="00BA3253" w:rsidRPr="008D4C89" w:rsidSect="00BD7651">
      <w:headerReference w:type="default" r:id="rId27"/>
      <w:pgSz w:w="12240" w:h="15840" w:code="1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D347" w14:textId="77777777" w:rsidR="002405C5" w:rsidRDefault="002405C5" w:rsidP="00BA3253">
      <w:pPr>
        <w:spacing w:after="0" w:line="240" w:lineRule="auto"/>
      </w:pPr>
      <w:r>
        <w:separator/>
      </w:r>
    </w:p>
  </w:endnote>
  <w:endnote w:type="continuationSeparator" w:id="0">
    <w:p w14:paraId="0D419FA7" w14:textId="77777777" w:rsidR="002405C5" w:rsidRDefault="002405C5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B5C1" w14:textId="77777777" w:rsidR="002405C5" w:rsidRDefault="002405C5" w:rsidP="00BA3253">
      <w:pPr>
        <w:spacing w:after="0" w:line="240" w:lineRule="auto"/>
      </w:pPr>
      <w:r>
        <w:separator/>
      </w:r>
    </w:p>
  </w:footnote>
  <w:footnote w:type="continuationSeparator" w:id="0">
    <w:p w14:paraId="70F5A089" w14:textId="77777777" w:rsidR="002405C5" w:rsidRDefault="002405C5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4471" w14:textId="77777777"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61D070" wp14:editId="5C8654F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45EC9F67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TnhRmb0G&#10;AAD1LwAADgAAAAAAAAAAAAAAAAAuAgAAZHJzL2Uyb0RvYy54bWxQSwECLQAUAAYACAAAACEATiFX&#10;XdwAAAAHAQAADwAAAAAAAAAAAAAAAAAXCQAAZHJzL2Rvd25yZXYueG1sUEsFBgAAAAAEAAQA8wAA&#10;ACAKAAAAAA=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AD3477"/>
    <w:rsid w:val="000A505A"/>
    <w:rsid w:val="000B6503"/>
    <w:rsid w:val="00176419"/>
    <w:rsid w:val="002405C5"/>
    <w:rsid w:val="0024595B"/>
    <w:rsid w:val="002C11C9"/>
    <w:rsid w:val="002F0644"/>
    <w:rsid w:val="003C3388"/>
    <w:rsid w:val="0045614D"/>
    <w:rsid w:val="00662ADC"/>
    <w:rsid w:val="00696538"/>
    <w:rsid w:val="006C2016"/>
    <w:rsid w:val="006F6A99"/>
    <w:rsid w:val="007F053E"/>
    <w:rsid w:val="008064DE"/>
    <w:rsid w:val="008D4C89"/>
    <w:rsid w:val="008F2E01"/>
    <w:rsid w:val="00944CBC"/>
    <w:rsid w:val="009A1903"/>
    <w:rsid w:val="009F0E6E"/>
    <w:rsid w:val="00AB450B"/>
    <w:rsid w:val="00AD3477"/>
    <w:rsid w:val="00B16442"/>
    <w:rsid w:val="00B26C16"/>
    <w:rsid w:val="00B56A80"/>
    <w:rsid w:val="00BA3253"/>
    <w:rsid w:val="00BD7651"/>
    <w:rsid w:val="00CD1D13"/>
    <w:rsid w:val="00CD5B1D"/>
    <w:rsid w:val="00E16768"/>
    <w:rsid w:val="00E550A7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209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D3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477"/>
    <w:rPr>
      <w:color w:val="FF01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5.jpeg"/><Relationship Id="rId3" Type="http://schemas.openxmlformats.org/officeDocument/2006/relationships/customXml" Target="../customXml/item3.xml"/><Relationship Id="rId21" Type="http://schemas.openxmlformats.org/officeDocument/2006/relationships/hyperlink" Target="https://12345678944.github.io/Giorgi-Chkhaidze-Resume/index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sv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rg\AppData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CDC497D1954697A940E4B905EC9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3F8DA-BCCA-4FEE-B07A-F02DCCFC0E08}"/>
      </w:docPartPr>
      <w:docPartBody>
        <w:p w:rsidR="009D46D5" w:rsidRDefault="001906E0">
          <w:pPr>
            <w:pStyle w:val="8FCDC497D1954697A940E4B905EC9EA8"/>
          </w:pPr>
          <w:r w:rsidRPr="008064DE">
            <w:rPr>
              <w:rStyle w:val="Heading1Char"/>
            </w:rPr>
            <w:t>Experience</w:t>
          </w:r>
        </w:p>
      </w:docPartBody>
    </w:docPart>
    <w:docPart>
      <w:docPartPr>
        <w:name w:val="5BD772A224524700967324382A06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1D6C0-157A-47FE-B60C-50C2D2019A43}"/>
      </w:docPartPr>
      <w:docPartBody>
        <w:p w:rsidR="009D46D5" w:rsidRDefault="001906E0">
          <w:pPr>
            <w:pStyle w:val="5BD772A224524700967324382A069C83"/>
          </w:pPr>
          <w:r w:rsidRPr="008064DE">
            <w:t>Education</w:t>
          </w:r>
        </w:p>
      </w:docPartBody>
    </w:docPart>
    <w:docPart>
      <w:docPartPr>
        <w:name w:val="515AD87A3C8B44B38DB3EED81ABDB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823ED-CE79-426F-98DC-955DE0DEE4BD}"/>
      </w:docPartPr>
      <w:docPartBody>
        <w:p w:rsidR="009D46D5" w:rsidRDefault="001906E0">
          <w:pPr>
            <w:pStyle w:val="515AD87A3C8B44B38DB3EED81ABDB3E1"/>
          </w:pPr>
          <w:r w:rsidRPr="00BD7651">
            <w:t>Activities</w:t>
          </w:r>
        </w:p>
      </w:docPartBody>
    </w:docPart>
    <w:docPart>
      <w:docPartPr>
        <w:name w:val="E033D1EDB5EC4FAE9F9160E3BDF80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DAA36-53CE-4DEA-9A66-851217D858C9}"/>
      </w:docPartPr>
      <w:docPartBody>
        <w:p w:rsidR="009D46D5" w:rsidRDefault="001906E0">
          <w:pPr>
            <w:pStyle w:val="E033D1EDB5EC4FAE9F9160E3BDF8061E"/>
          </w:pPr>
          <w:r w:rsidRPr="008D4C89">
            <w:rPr>
              <w:rStyle w:val="Heading2Char"/>
            </w:rPr>
            <w:t>Phone:</w:t>
          </w:r>
        </w:p>
      </w:docPartBody>
    </w:docPart>
    <w:docPart>
      <w:docPartPr>
        <w:name w:val="6E91D928D0B84063B3FD74BC5C24D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09B-975A-47C3-9726-4551061DDFAA}"/>
      </w:docPartPr>
      <w:docPartBody>
        <w:p w:rsidR="009D46D5" w:rsidRDefault="001906E0">
          <w:pPr>
            <w:pStyle w:val="6E91D928D0B84063B3FD74BC5C24DB93"/>
          </w:pPr>
          <w:r w:rsidRPr="008D4C89">
            <w:rPr>
              <w:rStyle w:val="Heading2Char"/>
            </w:rPr>
            <w:t>Email:</w:t>
          </w:r>
        </w:p>
      </w:docPartBody>
    </w:docPart>
    <w:docPart>
      <w:docPartPr>
        <w:name w:val="6FFAC81CAE074EA39DC93F0008F92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C951A-CBD9-46E9-82AC-9373E8B6CB17}"/>
      </w:docPartPr>
      <w:docPartBody>
        <w:p w:rsidR="009D46D5" w:rsidRDefault="001906E0">
          <w:pPr>
            <w:pStyle w:val="6FFAC81CAE074EA39DC93F0008F9216A"/>
          </w:pPr>
          <w:r w:rsidRPr="008D4C89">
            <w:rPr>
              <w:rStyle w:val="Heading2Char"/>
            </w:rPr>
            <w:t>Website:</w:t>
          </w:r>
        </w:p>
      </w:docPartBody>
    </w:docPart>
    <w:docPart>
      <w:docPartPr>
        <w:name w:val="FF19081A92CC400B9D8FA9BF7792C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8416-56A2-45E6-A4DC-BD55EE437E7E}"/>
      </w:docPartPr>
      <w:docPartBody>
        <w:p w:rsidR="009D46D5" w:rsidRDefault="001906E0">
          <w:pPr>
            <w:pStyle w:val="FF19081A92CC400B9D8FA9BF7792C962"/>
          </w:pPr>
          <w:r w:rsidRPr="008D4C89">
            <w:rPr>
              <w:rStyle w:val="Heading2Char"/>
            </w:rPr>
            <w:t>Address</w:t>
          </w:r>
        </w:p>
      </w:docPartBody>
    </w:docPart>
    <w:docPart>
      <w:docPartPr>
        <w:name w:val="E6BD81CA73804A639ABEB5E04C640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9152D-240B-4B81-A1B2-6E94E759C152}"/>
      </w:docPartPr>
      <w:docPartBody>
        <w:p w:rsidR="009D46D5" w:rsidRDefault="0071481E" w:rsidP="0071481E">
          <w:pPr>
            <w:pStyle w:val="E6BD81CA73804A639ABEB5E04C640020"/>
          </w:pPr>
          <w:r w:rsidRPr="008D4C89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1E"/>
    <w:rsid w:val="001906E0"/>
    <w:rsid w:val="0071481E"/>
    <w:rsid w:val="00960BA5"/>
    <w:rsid w:val="009D46D5"/>
    <w:rsid w:val="00B5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D5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D5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8FCDC497D1954697A940E4B905EC9EA8">
    <w:name w:val="8FCDC497D1954697A940E4B905EC9EA8"/>
  </w:style>
  <w:style w:type="paragraph" w:customStyle="1" w:styleId="5BD772A224524700967324382A069C83">
    <w:name w:val="5BD772A224524700967324382A069C83"/>
  </w:style>
  <w:style w:type="paragraph" w:customStyle="1" w:styleId="515AD87A3C8B44B38DB3EED81ABDB3E1">
    <w:name w:val="515AD87A3C8B44B38DB3EED81ABDB3E1"/>
  </w:style>
  <w:style w:type="paragraph" w:styleId="Subtitle">
    <w:name w:val="Subtitle"/>
    <w:basedOn w:val="NormalWeb"/>
    <w:next w:val="Normal"/>
    <w:link w:val="Subtitle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Gill Sans MT" w:hAnsi="Gill Sans MT"/>
      <w:color w:val="000000" w:themeColor="text1"/>
      <w:kern w:val="24"/>
      <w:sz w:val="36"/>
      <w:szCs w:val="40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481E"/>
    <w:rPr>
      <w:rFonts w:asciiTheme="majorHAnsi" w:eastAsiaTheme="majorEastAsia" w:hAnsiTheme="majorHAnsi" w:cstheme="majorBidi"/>
      <w:b/>
      <w:szCs w:val="26"/>
    </w:rPr>
  </w:style>
  <w:style w:type="paragraph" w:customStyle="1" w:styleId="E033D1EDB5EC4FAE9F9160E3BDF8061E">
    <w:name w:val="E033D1EDB5EC4FAE9F9160E3BDF8061E"/>
  </w:style>
  <w:style w:type="paragraph" w:customStyle="1" w:styleId="6E91D928D0B84063B3FD74BC5C24DB93">
    <w:name w:val="6E91D928D0B84063B3FD74BC5C24DB93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6FFAC81CAE074EA39DC93F0008F9216A">
    <w:name w:val="6FFAC81CAE074EA39DC93F0008F9216A"/>
  </w:style>
  <w:style w:type="paragraph" w:customStyle="1" w:styleId="FF19081A92CC400B9D8FA9BF7792C962">
    <w:name w:val="FF19081A92CC400B9D8FA9BF7792C96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BD81CA73804A639ABEB5E04C640020">
    <w:name w:val="E6BD81CA73804A639ABEB5E04C640020"/>
    <w:rsid w:val="00714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resume.dotx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2021-10-01T14:29:00Z</dcterms:created>
  <dcterms:modified xsi:type="dcterms:W3CDTF">2021-10-08T19:03:00Z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